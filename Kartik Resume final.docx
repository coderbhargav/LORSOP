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5775" w14:textId="2AB9E712" w:rsidR="00FB73E4" w:rsidRDefault="00FB73E4">
      <w:pPr>
        <w:pStyle w:val="ContactInfo"/>
      </w:pPr>
      <w:r>
        <w:t>#11, Hiranmayi, Block No. 28,</w:t>
      </w:r>
    </w:p>
    <w:p w14:paraId="38E254FD" w14:textId="1B970A5E" w:rsidR="00FB73E4" w:rsidRDefault="00FB73E4">
      <w:pPr>
        <w:pStyle w:val="ContactInfo"/>
      </w:pPr>
      <w:r>
        <w:t>Behind Mahaveer Vidya Mandir,</w:t>
      </w:r>
    </w:p>
    <w:p w14:paraId="0C758900" w14:textId="7F1B39B2" w:rsidR="00FB73E4" w:rsidRDefault="00FB73E4">
      <w:pPr>
        <w:pStyle w:val="ContactInfo"/>
      </w:pPr>
      <w:r>
        <w:t>BEML Nagara, 2</w:t>
      </w:r>
      <w:r w:rsidRPr="00FB73E4">
        <w:rPr>
          <w:vertAlign w:val="superscript"/>
        </w:rPr>
        <w:t>nd</w:t>
      </w:r>
      <w:r>
        <w:t xml:space="preserve"> stage, </w:t>
      </w:r>
    </w:p>
    <w:p w14:paraId="1B737B92" w14:textId="5FA51E22" w:rsidR="00FB73E4" w:rsidRDefault="00FB73E4">
      <w:pPr>
        <w:pStyle w:val="ContactInfo"/>
      </w:pPr>
      <w:r>
        <w:t>Srirampura</w:t>
      </w:r>
      <w:r>
        <w:t>, Mysuru - 570023</w:t>
      </w:r>
    </w:p>
    <w:p w14:paraId="524FD5A4" w14:textId="1F85E3D2" w:rsidR="003E06F7" w:rsidRDefault="00FB73E4">
      <w:pPr>
        <w:pStyle w:val="ContactInfo"/>
      </w:pPr>
      <w:r>
        <w:t>Mobile: +91 9880674279</w:t>
      </w:r>
    </w:p>
    <w:p w14:paraId="5BC3D157" w14:textId="0293F139" w:rsidR="003E06F7" w:rsidRDefault="00764297">
      <w:pPr>
        <w:pStyle w:val="ContactInfo"/>
      </w:pPr>
      <w:sdt>
        <w:sdtPr>
          <w:alias w:val="Website"/>
          <w:tag w:val="Website"/>
          <w:id w:val="48967594"/>
          <w:placeholder>
            <w:docPart w:val="68CCC684E93E4840807A0D2B8EA75E49"/>
          </w:placeholder>
          <w:temporary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>
            <w:t>Website</w:t>
          </w:r>
        </w:sdtContent>
      </w:sdt>
      <w:r w:rsidR="00FB73E4">
        <w:t xml:space="preserve">: </w:t>
      </w:r>
      <w:hyperlink r:id="rId6" w:history="1">
        <w:r w:rsidR="00FB73E4" w:rsidRPr="00FB73E4">
          <w:rPr>
            <w:rStyle w:val="Hyperlink"/>
          </w:rPr>
          <w:t>http://www.</w:t>
        </w:r>
        <w:r w:rsidR="00FB73E4" w:rsidRPr="00FB73E4">
          <w:rPr>
            <w:rStyle w:val="Hyperlink"/>
          </w:rPr>
          <w:t>g</w:t>
        </w:r>
        <w:r w:rsidR="00FB73E4" w:rsidRPr="00FB73E4">
          <w:rPr>
            <w:rStyle w:val="Hyperlink"/>
          </w:rPr>
          <w:t>r</w:t>
        </w:r>
        <w:r w:rsidR="00FB73E4" w:rsidRPr="00FB73E4">
          <w:rPr>
            <w:rStyle w:val="Hyperlink"/>
          </w:rPr>
          <w:t>a</w:t>
        </w:r>
        <w:r w:rsidR="00FB73E4" w:rsidRPr="00FB73E4">
          <w:rPr>
            <w:rStyle w:val="Hyperlink"/>
          </w:rPr>
          <w:t>pe-labs.com</w:t>
        </w:r>
      </w:hyperlink>
    </w:p>
    <w:p w14:paraId="0242CB81" w14:textId="095F8821" w:rsidR="003E06F7" w:rsidRDefault="00764297">
      <w:pPr>
        <w:pStyle w:val="Email"/>
      </w:pPr>
      <w:sdt>
        <w:sdtPr>
          <w:alias w:val="Email"/>
          <w:tag w:val=""/>
          <w:id w:val="1889536063"/>
          <w:placeholder>
            <w:docPart w:val="51CCA9F69ABE48CEBA7173D80AD725DE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>
            <w:t>Email</w:t>
          </w:r>
        </w:sdtContent>
      </w:sdt>
      <w:r w:rsidR="00FB73E4">
        <w:t>: kartikbhargav93@gmail.com</w:t>
      </w:r>
    </w:p>
    <w:p w14:paraId="5785BF9F" w14:textId="74C2341A" w:rsidR="003E06F7" w:rsidRDefault="00D05989">
      <w:pPr>
        <w:pStyle w:val="Name"/>
      </w:pPr>
      <w:r>
        <w:t>KARTIK B BHARGAV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3E06F7" w14:paraId="1FF94BB7" w14:textId="77777777">
        <w:tc>
          <w:tcPr>
            <w:tcW w:w="2250" w:type="dxa"/>
            <w:tcMar>
              <w:right w:w="475" w:type="dxa"/>
            </w:tcMar>
          </w:tcPr>
          <w:p w14:paraId="4115139A" w14:textId="77777777" w:rsidR="003E06F7" w:rsidRDefault="00764297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sdt>
            <w:sdtPr>
              <w:id w:val="-2077266207"/>
              <w:placeholder>
                <w:docPart w:val="19470EE7E46E4ABFB706125E3C416B91"/>
              </w:placeholder>
              <w:temporary/>
              <w:showingPlcHdr/>
              <w15:appearance w15:val="hidden"/>
              <w:text/>
            </w:sdtPr>
            <w:sdtEndPr/>
            <w:sdtContent>
              <w:p w14:paraId="609DC772" w14:textId="77777777" w:rsidR="003E06F7" w:rsidRDefault="00764297">
                <w:pPr>
                  <w:pStyle w:val="ResumeText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  <w:tr w:rsidR="003E06F7" w14:paraId="3B96261D" w14:textId="77777777">
        <w:tc>
          <w:tcPr>
            <w:tcW w:w="2250" w:type="dxa"/>
            <w:tcMar>
              <w:right w:w="475" w:type="dxa"/>
            </w:tcMar>
          </w:tcPr>
          <w:p w14:paraId="39DA6327" w14:textId="77777777" w:rsidR="003E06F7" w:rsidRDefault="00764297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14:paraId="0A1AA770" w14:textId="3DD8EF81" w:rsidR="003E06F7" w:rsidRDefault="00FB73E4">
            <w:pPr>
              <w:pStyle w:val="ResumeText"/>
            </w:pPr>
            <w:r>
              <w:t xml:space="preserve">C++, C, Python, </w:t>
            </w:r>
            <w:r w:rsidR="00D05989">
              <w:t xml:space="preserve">Data Science, </w:t>
            </w:r>
            <w:r>
              <w:t xml:space="preserve">Java, Android Development, </w:t>
            </w:r>
            <w:r w:rsidR="00B10512">
              <w:t xml:space="preserve">Git, Embedded C, </w:t>
            </w:r>
            <w:r w:rsidR="00D05989">
              <w:t>Digital System</w:t>
            </w:r>
            <w:r w:rsidR="00B10512">
              <w:t xml:space="preserve"> Design</w:t>
            </w:r>
            <w:r w:rsidR="00D05989">
              <w:t xml:space="preserve">, </w:t>
            </w:r>
          </w:p>
        </w:tc>
      </w:tr>
      <w:tr w:rsidR="003E06F7" w14:paraId="044BF369" w14:textId="77777777">
        <w:tc>
          <w:tcPr>
            <w:tcW w:w="2250" w:type="dxa"/>
            <w:tcMar>
              <w:right w:w="475" w:type="dxa"/>
            </w:tcMar>
          </w:tcPr>
          <w:p w14:paraId="0A4109BE" w14:textId="77777777" w:rsidR="003E06F7" w:rsidRDefault="00764297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14:paraId="7C1F8461" w14:textId="478F7476" w:rsidR="003E06F7" w:rsidRDefault="00D05989">
            <w:pPr>
              <w:pStyle w:val="Heading2"/>
              <w:outlineLvl w:val="1"/>
            </w:pPr>
            <w:r>
              <w:t>VMWare Software INDIA PVT. LTD, Bengaluru</w:t>
            </w:r>
          </w:p>
          <w:p w14:paraId="60266C95" w14:textId="35999951" w:rsidR="003E06F7" w:rsidRDefault="00D05989">
            <w:pPr>
              <w:pStyle w:val="ResumeText"/>
            </w:pPr>
            <w:r>
              <w:t>From 6-7-2011</w:t>
            </w:r>
          </w:p>
          <w:p w14:paraId="3D2066F9" w14:textId="57843A5D" w:rsidR="003E06F7" w:rsidRDefault="00D05989">
            <w:pPr>
              <w:pStyle w:val="ResumeText"/>
            </w:pPr>
            <w:r>
              <w:t xml:space="preserve">I worked as a software developer and I mainly worked on the C++, Python and Unit testing. </w:t>
            </w:r>
          </w:p>
          <w:p w14:paraId="1F1B25F1" w14:textId="6C508A71" w:rsidR="003E06F7" w:rsidRDefault="00D05989">
            <w:pPr>
              <w:pStyle w:val="Heading2"/>
              <w:outlineLvl w:val="1"/>
            </w:pPr>
            <w:r>
              <w:t>grape labs, MYSURU</w:t>
            </w:r>
          </w:p>
          <w:p w14:paraId="6F8B4CF7" w14:textId="7FACE649" w:rsidR="003E06F7" w:rsidRDefault="00D05989">
            <w:pPr>
              <w:pStyle w:val="ResumeText"/>
            </w:pPr>
            <w:r>
              <w:t>July 2014</w:t>
            </w:r>
          </w:p>
          <w:p w14:paraId="4E148555" w14:textId="1F3B5B31" w:rsidR="003E06F7" w:rsidRDefault="00D05989">
            <w:pPr>
              <w:pStyle w:val="ResumeText"/>
            </w:pPr>
            <w:r>
              <w:t>I am the co-founder of Grape Labs, where I developed several Android Applications. I even conducted workshops for students on Android and Arduino.</w:t>
            </w:r>
          </w:p>
        </w:tc>
      </w:tr>
      <w:tr w:rsidR="003E06F7" w14:paraId="498DA16D" w14:textId="77777777">
        <w:tc>
          <w:tcPr>
            <w:tcW w:w="2250" w:type="dxa"/>
            <w:tcMar>
              <w:right w:w="475" w:type="dxa"/>
            </w:tcMar>
          </w:tcPr>
          <w:p w14:paraId="70C5BB57" w14:textId="77777777" w:rsidR="003E06F7" w:rsidRDefault="00764297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sdt>
            <w:sdtPr>
              <w:id w:val="-614369727"/>
              <w:placeholder>
                <w:docPart w:val="9201ED35AC774D03A164A79F6883A727"/>
              </w:placeholder>
              <w:temporary/>
              <w:showingPlcHdr/>
              <w15:appearance w15:val="hidden"/>
            </w:sdtPr>
            <w:sdtEndPr/>
            <w:sdtContent>
              <w:p w14:paraId="6CB0DB49" w14:textId="77777777" w:rsidR="003E06F7" w:rsidRDefault="00764297">
                <w:pPr>
                  <w:pStyle w:val="Heading2"/>
                  <w:outlineLvl w:val="1"/>
                </w:pPr>
                <w:r>
                  <w:t>School name, location, degree</w:t>
                </w:r>
              </w:p>
            </w:sdtContent>
          </w:sdt>
          <w:sdt>
            <w:sdtPr>
              <w:id w:val="913127780"/>
              <w:placeholder>
                <w:docPart w:val="F93D882527904D2CBC8B488FD2830AC8"/>
              </w:placeholder>
              <w:temporary/>
              <w:showingPlcHdr/>
              <w15:appearance w15:val="hidden"/>
            </w:sdtPr>
            <w:sdtEndPr/>
            <w:sdtContent>
              <w:p w14:paraId="57D961E6" w14:textId="77777777" w:rsidR="003E06F7" w:rsidRDefault="00764297">
                <w:pPr>
                  <w:pStyle w:val="ResumeText"/>
                </w:pPr>
                <w:r>
                  <w:t>You might want to include your GPA here and a brief summary of relevant coursework, awards, and honors</w:t>
                </w:r>
              </w:p>
            </w:sdtContent>
          </w:sdt>
        </w:tc>
      </w:tr>
      <w:tr w:rsidR="003E06F7" w14:paraId="3C267F13" w14:textId="77777777">
        <w:tc>
          <w:tcPr>
            <w:tcW w:w="2250" w:type="dxa"/>
            <w:tcMar>
              <w:right w:w="475" w:type="dxa"/>
            </w:tcMar>
          </w:tcPr>
          <w:p w14:paraId="5976A983" w14:textId="77777777" w:rsidR="003E06F7" w:rsidRDefault="00764297">
            <w:pPr>
              <w:pStyle w:val="Heading1"/>
              <w:outlineLvl w:val="0"/>
            </w:pPr>
            <w:r>
              <w:t>Communication</w:t>
            </w:r>
          </w:p>
        </w:tc>
        <w:tc>
          <w:tcPr>
            <w:tcW w:w="7830" w:type="dxa"/>
          </w:tcPr>
          <w:p w14:paraId="3851FB67" w14:textId="5267D62C" w:rsidR="003E06F7" w:rsidRDefault="00C90AA3">
            <w:pPr>
              <w:pStyle w:val="ResumeText"/>
            </w:pPr>
            <w:r>
              <w:t>ENGLISH, HINDI, KANNADA</w:t>
            </w:r>
          </w:p>
        </w:tc>
      </w:tr>
      <w:tr w:rsidR="003E06F7" w14:paraId="7367A757" w14:textId="77777777">
        <w:tc>
          <w:tcPr>
            <w:tcW w:w="2250" w:type="dxa"/>
            <w:tcMar>
              <w:right w:w="475" w:type="dxa"/>
            </w:tcMar>
          </w:tcPr>
          <w:p w14:paraId="2BE5E1E2" w14:textId="77777777" w:rsidR="003E06F7" w:rsidRDefault="00764297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830" w:type="dxa"/>
          </w:tcPr>
          <w:p w14:paraId="2D1756BF" w14:textId="1E88D11D" w:rsidR="003E06F7" w:rsidRDefault="00C90AA3">
            <w:pPr>
              <w:pStyle w:val="ResumeText"/>
            </w:pPr>
            <w:r>
              <w:t>COFOUNDER, GRAPE LABS</w:t>
            </w:r>
          </w:p>
        </w:tc>
      </w:tr>
      <w:tr w:rsidR="00323F0B" w14:paraId="6653B49A" w14:textId="77777777">
        <w:tc>
          <w:tcPr>
            <w:tcW w:w="2250" w:type="dxa"/>
            <w:tcMar>
              <w:right w:w="475" w:type="dxa"/>
            </w:tcMar>
          </w:tcPr>
          <w:p w14:paraId="6A8B9928" w14:textId="17C3B4DA" w:rsidR="00323F0B" w:rsidRDefault="00323F0B" w:rsidP="00323F0B">
            <w:pPr>
              <w:pStyle w:val="Heading1"/>
              <w:outlineLvl w:val="0"/>
            </w:pPr>
            <w:r>
              <w:t>PROJECTS</w:t>
            </w:r>
          </w:p>
        </w:tc>
        <w:tc>
          <w:tcPr>
            <w:tcW w:w="7830" w:type="dxa"/>
          </w:tcPr>
          <w:p w14:paraId="1FFA747D" w14:textId="72A6BE07" w:rsidR="00323F0B" w:rsidRPr="00323F0B" w:rsidRDefault="00323F0B" w:rsidP="002218AB">
            <w:pPr>
              <w:pStyle w:val="Heading2"/>
              <w:tabs>
                <w:tab w:val="left" w:pos="2080"/>
              </w:tabs>
            </w:pPr>
            <w:bookmarkStart w:id="0" w:name="_GoBack"/>
            <w:bookmarkEnd w:id="0"/>
          </w:p>
        </w:tc>
      </w:tr>
    </w:tbl>
    <w:p w14:paraId="344465F1" w14:textId="77777777" w:rsidR="003E06F7" w:rsidRDefault="003E06F7"/>
    <w:sectPr w:rsidR="003E06F7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189E" w14:textId="77777777" w:rsidR="00764297" w:rsidRDefault="00764297">
      <w:pPr>
        <w:spacing w:after="0" w:line="240" w:lineRule="auto"/>
      </w:pPr>
      <w:r>
        <w:separator/>
      </w:r>
    </w:p>
  </w:endnote>
  <w:endnote w:type="continuationSeparator" w:id="0">
    <w:p w14:paraId="46D74CC4" w14:textId="77777777" w:rsidR="00764297" w:rsidRDefault="0076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27EF" w14:textId="77777777" w:rsidR="003E06F7" w:rsidRDefault="0076429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3DBC3" w14:textId="77777777" w:rsidR="00764297" w:rsidRDefault="00764297">
      <w:pPr>
        <w:spacing w:after="0" w:line="240" w:lineRule="auto"/>
      </w:pPr>
      <w:r>
        <w:separator/>
      </w:r>
    </w:p>
  </w:footnote>
  <w:footnote w:type="continuationSeparator" w:id="0">
    <w:p w14:paraId="7F6658C6" w14:textId="77777777" w:rsidR="00764297" w:rsidRDefault="00764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E4"/>
    <w:rsid w:val="002218AB"/>
    <w:rsid w:val="00323F0B"/>
    <w:rsid w:val="003E06F7"/>
    <w:rsid w:val="00764297"/>
    <w:rsid w:val="00B10512"/>
    <w:rsid w:val="00C90AA3"/>
    <w:rsid w:val="00D05989"/>
    <w:rsid w:val="00F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96E"/>
  <w15:chartTrackingRefBased/>
  <w15:docId w15:val="{4519861D-AC03-414C-BEB4-67426D71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FB73E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3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73E4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pe-labs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hargav\Downloads\tf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CC684E93E4840807A0D2B8EA75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8C4C-3BE9-4E5B-85C6-AA1687A86CE4}"/>
      </w:docPartPr>
      <w:docPartBody>
        <w:p w:rsidR="00000000" w:rsidRDefault="00A8024F">
          <w:pPr>
            <w:pStyle w:val="68CCC684E93E4840807A0D2B8EA75E49"/>
          </w:pPr>
          <w:r>
            <w:t>Website</w:t>
          </w:r>
        </w:p>
      </w:docPartBody>
    </w:docPart>
    <w:docPart>
      <w:docPartPr>
        <w:name w:val="51CCA9F69ABE48CEBA7173D80AD72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09DDD-17EC-476C-A443-5EFA6C60D552}"/>
      </w:docPartPr>
      <w:docPartBody>
        <w:p w:rsidR="00000000" w:rsidRDefault="00A8024F">
          <w:pPr>
            <w:pStyle w:val="51CCA9F69ABE48CEBA7173D80AD725DE"/>
          </w:pPr>
          <w:r>
            <w:rPr>
              <w:rStyle w:val="Emphasis"/>
            </w:rPr>
            <w:t>Email</w:t>
          </w:r>
        </w:p>
      </w:docPartBody>
    </w:docPart>
    <w:docPart>
      <w:docPartPr>
        <w:name w:val="19470EE7E46E4ABFB706125E3C416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D2C84-2159-4661-B6BE-60FE16F0696D}"/>
      </w:docPartPr>
      <w:docPartBody>
        <w:p w:rsidR="00000000" w:rsidRDefault="00A8024F">
          <w:pPr>
            <w:pStyle w:val="19470EE7E46E4ABFB706125E3C416B91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9201ED35AC774D03A164A79F6883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5D2B7-2DBD-42BF-85E3-ED7D5F38AE1A}"/>
      </w:docPartPr>
      <w:docPartBody>
        <w:p w:rsidR="00000000" w:rsidRDefault="00A8024F">
          <w:pPr>
            <w:pStyle w:val="9201ED35AC774D03A164A79F6883A727"/>
          </w:pPr>
          <w:r>
            <w:t>School name, location, degree</w:t>
          </w:r>
        </w:p>
      </w:docPartBody>
    </w:docPart>
    <w:docPart>
      <w:docPartPr>
        <w:name w:val="F93D882527904D2CBC8B488FD283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BE57-70D4-4225-B1F6-84934C0AB07B}"/>
      </w:docPartPr>
      <w:docPartBody>
        <w:p w:rsidR="00000000" w:rsidRDefault="00A8024F">
          <w:pPr>
            <w:pStyle w:val="F93D882527904D2CBC8B488FD2830AC8"/>
          </w:pPr>
          <w:r>
            <w:t>You might want to include your GPA here and a brief summary of relevant coursework, awards, and honors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0"/>
    <w:rsid w:val="00A8024F"/>
    <w:rsid w:val="00F7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550849AA54811B55F89FB2E66A9A9">
    <w:name w:val="F35550849AA54811B55F89FB2E66A9A9"/>
  </w:style>
  <w:style w:type="paragraph" w:customStyle="1" w:styleId="9994EA0CF83848E28668DA3C92AC2658">
    <w:name w:val="9994EA0CF83848E28668DA3C92AC2658"/>
  </w:style>
  <w:style w:type="paragraph" w:customStyle="1" w:styleId="68CCC684E93E4840807A0D2B8EA75E49">
    <w:name w:val="68CCC684E93E4840807A0D2B8EA75E4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1CCA9F69ABE48CEBA7173D80AD725DE">
    <w:name w:val="51CCA9F69ABE48CEBA7173D80AD725DE"/>
  </w:style>
  <w:style w:type="paragraph" w:customStyle="1" w:styleId="5AF473B902D64ECEBBE6D5A590D6AA8D">
    <w:name w:val="5AF473B902D64ECEBBE6D5A590D6AA8D"/>
  </w:style>
  <w:style w:type="paragraph" w:customStyle="1" w:styleId="19470EE7E46E4ABFB706125E3C416B91">
    <w:name w:val="19470EE7E46E4ABFB706125E3C416B91"/>
  </w:style>
  <w:style w:type="paragraph" w:customStyle="1" w:styleId="056E841556114F9290071CE161B2FF03">
    <w:name w:val="056E841556114F9290071CE161B2FF03"/>
  </w:style>
  <w:style w:type="paragraph" w:customStyle="1" w:styleId="1D7ACD2CD59D43E283C161642A11B664">
    <w:name w:val="1D7ACD2CD59D43E283C161642A11B664"/>
  </w:style>
  <w:style w:type="paragraph" w:customStyle="1" w:styleId="93EEDBF7814E4B478F43F067B4A514D3">
    <w:name w:val="93EEDBF7814E4B478F43F067B4A514D3"/>
  </w:style>
  <w:style w:type="paragraph" w:customStyle="1" w:styleId="9D84203BB83240FC9F64B6D9C9A3FCCB">
    <w:name w:val="9D84203BB83240FC9F64B6D9C9A3FCCB"/>
  </w:style>
  <w:style w:type="paragraph" w:customStyle="1" w:styleId="5CD91E689B564CF2BAEFD7DCC8372AEE">
    <w:name w:val="5CD91E689B564CF2BAEFD7DCC8372AEE"/>
  </w:style>
  <w:style w:type="paragraph" w:customStyle="1" w:styleId="BE3B8DE46C73490E88A7983B321B7413">
    <w:name w:val="BE3B8DE46C73490E88A7983B321B7413"/>
  </w:style>
  <w:style w:type="paragraph" w:customStyle="1" w:styleId="9123C85B1AB749D9AFB2B525F15373B8">
    <w:name w:val="9123C85B1AB749D9AFB2B525F15373B8"/>
  </w:style>
  <w:style w:type="paragraph" w:customStyle="1" w:styleId="9201ED35AC774D03A164A79F6883A727">
    <w:name w:val="9201ED35AC774D03A164A79F6883A727"/>
  </w:style>
  <w:style w:type="paragraph" w:customStyle="1" w:styleId="F93D882527904D2CBC8B488FD2830AC8">
    <w:name w:val="F93D882527904D2CBC8B488FD2830AC8"/>
  </w:style>
  <w:style w:type="paragraph" w:customStyle="1" w:styleId="691E887436F94FBCB37DB1C766EF8F94">
    <w:name w:val="691E887436F94FBCB37DB1C766EF8F94"/>
  </w:style>
  <w:style w:type="paragraph" w:customStyle="1" w:styleId="8527D59D268143D7B80A7E1C1C0E9274">
    <w:name w:val="8527D59D268143D7B80A7E1C1C0E9274"/>
  </w:style>
  <w:style w:type="paragraph" w:customStyle="1" w:styleId="100EB900E3904935BB7469CBFB8AB063">
    <w:name w:val="100EB900E3904935BB7469CBFB8AB063"/>
  </w:style>
  <w:style w:type="paragraph" w:customStyle="1" w:styleId="C106A6890B9F44BD913CA6CFBA8E4560">
    <w:name w:val="C106A6890B9F44BD913CA6CFBA8E4560"/>
  </w:style>
  <w:style w:type="paragraph" w:customStyle="1" w:styleId="EA7A8744CA8947E9BA6E161F2042F754">
    <w:name w:val="EA7A8744CA8947E9BA6E161F2042F754"/>
    <w:rsid w:val="00F71320"/>
  </w:style>
  <w:style w:type="paragraph" w:customStyle="1" w:styleId="32410523A7F04B35A54D2AD12FE63E6B">
    <w:name w:val="32410523A7F04B35A54D2AD12FE63E6B"/>
    <w:rsid w:val="00F71320"/>
  </w:style>
  <w:style w:type="paragraph" w:customStyle="1" w:styleId="807C607857BB4347A62B04713FB04F09">
    <w:name w:val="807C607857BB4347A62B04713FB04F09"/>
    <w:rsid w:val="00F71320"/>
  </w:style>
  <w:style w:type="paragraph" w:customStyle="1" w:styleId="C95AD250DC25410CAE2B38730E34F59C">
    <w:name w:val="C95AD250DC25410CAE2B38730E34F59C"/>
    <w:rsid w:val="00F71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119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Karthik Bhargav</cp:lastModifiedBy>
  <cp:revision>4</cp:revision>
  <dcterms:created xsi:type="dcterms:W3CDTF">2018-01-27T18:09:00Z</dcterms:created>
  <dcterms:modified xsi:type="dcterms:W3CDTF">2018-01-27T20:08:00Z</dcterms:modified>
</cp:coreProperties>
</file>